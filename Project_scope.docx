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7CC" w:rsidRDefault="00D12D06">
      <w:pPr>
        <w:pStyle w:val="Title"/>
      </w:pPr>
      <w:r>
        <w:t>Cinide_healthcare</w:t>
      </w:r>
      <w:r w:rsidR="00EA1978">
        <w:br/>
        <w:t>Project Scope</w:t>
      </w:r>
    </w:p>
    <w:sdt>
      <w:sdtPr>
        <w:id w:val="216403978"/>
        <w:placeholder>
          <w:docPart w:val="14F5EAF879EF4CB48645112AD942D8A1"/>
        </w:placeholder>
        <w:date w:fullDate="2017-11-27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4427CC" w:rsidRDefault="00D12D06">
          <w:pPr>
            <w:pStyle w:val="Subtitle"/>
          </w:pPr>
          <w:r>
            <w:t>November 27, 2017</w:t>
          </w:r>
        </w:p>
      </w:sdtContent>
    </w:sdt>
    <w:p w:rsidR="004427CC" w:rsidRDefault="00EA1978">
      <w:pPr>
        <w:pStyle w:val="Heading1"/>
      </w:pPr>
      <w:r>
        <w:t>Overview</w:t>
      </w:r>
    </w:p>
    <w:p w:rsidR="004427CC" w:rsidRDefault="00EA1978">
      <w:pPr>
        <w:pStyle w:val="Heading2"/>
      </w:pPr>
      <w:r>
        <w:t>Project Background and Description</w:t>
      </w:r>
    </w:p>
    <w:p w:rsidR="004427CC" w:rsidRDefault="00D12D06">
      <w:r>
        <w:t>Cinide_HealthCare(CHC) as the name suggested is an Android based solution designed to Cater to Healthcare needs of the Indian Consumer, CHC will augment in Emergency Services as and when required.</w:t>
      </w:r>
    </w:p>
    <w:p w:rsidR="00D12D06" w:rsidRDefault="00D12D06">
      <w:r>
        <w:t>Also based on the User-information and medical history available will help in zero-in the best medical-care.</w:t>
      </w:r>
    </w:p>
    <w:p w:rsidR="00D12D06" w:rsidRDefault="00D12D06">
      <w:r>
        <w:t>Project 1</w:t>
      </w:r>
      <w:r w:rsidRPr="00D12D06">
        <w:rPr>
          <w:vertAlign w:val="superscript"/>
        </w:rPr>
        <w:t>st</w:t>
      </w:r>
      <w:r>
        <w:t xml:space="preserve"> phase will be of 3 months in duration, post this it will be evaluated for further Scoping and funding requirements.</w:t>
      </w:r>
    </w:p>
    <w:p w:rsidR="004427CC" w:rsidRDefault="00EA1978">
      <w:pPr>
        <w:pStyle w:val="Heading2"/>
      </w:pPr>
      <w:r>
        <w:t>Project Scope</w:t>
      </w:r>
    </w:p>
    <w:p w:rsidR="004427CC" w:rsidRDefault="00D12D06">
      <w:r>
        <w:t xml:space="preserve">Design an Android App and Cloud based backed for the App. </w:t>
      </w:r>
    </w:p>
    <w:p w:rsidR="004427CC" w:rsidRDefault="00EA1978">
      <w:pPr>
        <w:pStyle w:val="Heading2"/>
      </w:pPr>
      <w:r>
        <w:t>High-Level Requirements</w:t>
      </w:r>
    </w:p>
    <w:sdt>
      <w:sdtPr>
        <w:id w:val="-510995402"/>
        <w:placeholder>
          <w:docPart w:val="EDE361959ED4425D9BBFE33A9E23659D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4427C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4427CC" w:rsidRDefault="00EA1978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16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17" name="Rectangle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Freeform 1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57558BFE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lB7dwgAADAoAAAOAAAAZHJzL2Uyb0RvYy54bWzcWtuOo0YQfY+Uf0A8Rsp6uBtrvavV3hQp&#10;l1V28gEMxjYKBgLMeDZfn1PdjV2ecUFnV3nJPIyxORR1TlV3Vx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GzqUHt3CAAAMCgAAA4AAAAAAAAAAAAA&#10;AAAALgIAAGRycy9lMm9Eb2MueG1sUEsBAi0AFAAGAAgAAAAhAAXiDD3ZAAAAAwEAAA8AAAAAAAAA&#10;AAAAAAAA0QoAAGRycy9kb3ducmV2LnhtbFBLBQYAAAAABAAEAPMAAADXCwAAAAA=&#10;">
                          <v:rect id="Rectangle 1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" fillcolor="#5b9bd5 [3204]" stroked="f" strokeweight="0"/>
                          <v:shape id="Freeform 18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4427CC" w:rsidRDefault="00EA1978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[Describe the high level requirements for the project. For example:]</w:t>
                </w:r>
              </w:p>
            </w:tc>
          </w:tr>
        </w:tbl>
        <w:p w:rsidR="004427CC" w:rsidRDefault="00EA1978">
          <w:pPr>
            <w:pStyle w:val="NoSpacing"/>
          </w:pPr>
        </w:p>
      </w:sdtContent>
    </w:sdt>
    <w:p w:rsidR="004427CC" w:rsidRDefault="00EA1978">
      <w:r>
        <w:t>The new system must include the following:</w:t>
      </w:r>
    </w:p>
    <w:p w:rsidR="004427CC" w:rsidRDefault="00EA1978">
      <w:pPr>
        <w:pStyle w:val="ListBullet"/>
      </w:pPr>
      <w:bookmarkStart w:id="0" w:name="_GoBack"/>
      <w:bookmarkEnd w:id="0"/>
      <w:r>
        <w:t>Ability to allow both internal</w:t>
      </w:r>
      <w:r>
        <w:t xml:space="preserve"> and external users to access the application without downloading any software</w:t>
      </w:r>
    </w:p>
    <w:p w:rsidR="004427CC" w:rsidRDefault="00EA1978">
      <w:pPr>
        <w:pStyle w:val="ListBullet"/>
      </w:pPr>
      <w:r>
        <w:t>Ability to interface with the existing data warehouse application</w:t>
      </w:r>
    </w:p>
    <w:p w:rsidR="004427CC" w:rsidRDefault="00EA1978">
      <w:pPr>
        <w:pStyle w:val="ListBullet"/>
      </w:pPr>
      <w:r>
        <w:t>Ability to incorporate automated routing and notifications based on business rules</w:t>
      </w:r>
    </w:p>
    <w:p w:rsidR="004427CC" w:rsidRDefault="00EA1978">
      <w:pPr>
        <w:pStyle w:val="Heading2"/>
      </w:pPr>
      <w:r>
        <w:t>Deliverables</w:t>
      </w:r>
    </w:p>
    <w:sdt>
      <w:sdtPr>
        <w:id w:val="1455060225"/>
        <w:placeholder>
          <w:docPart w:val="EDE361959ED4425D9BBFE33A9E23659D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4427C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4427CC" w:rsidRDefault="00EA1978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56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57" name="Rectangle 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" name="Freeform 5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44489AE9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3AOfcnYIAAAwKAAADgAAAAAAAAAAAAAA&#10;AAAuAgAAZHJzL2Uyb0RvYy54bWxQSwECLQAUAAYACAAAACEABeIMPdkAAAADAQAADwAAAAAAAAAA&#10;AAAAAADQCgAAZHJzL2Rvd25yZXYueG1sUEsFBgAAAAAEAAQA8wAAANYLAAAAAA==&#10;">
                          <v:rect id="Rectangle 5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" fillcolor="#5b9bd5 [3204]" stroked="f" strokeweight="0"/>
                          <v:shape id="Freeform 58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4427CC" w:rsidRDefault="00EA1978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[List agencie</w:t>
                </w:r>
                <w:r>
                  <w:t>s, stakeholders or divisions which will be impacted by this project and describe how they will be affected by the project.]</w:t>
                </w:r>
              </w:p>
            </w:tc>
          </w:tr>
        </w:tbl>
        <w:p w:rsidR="004427CC" w:rsidRDefault="00EA1978"/>
      </w:sdtContent>
    </w:sdt>
    <w:p w:rsidR="004427CC" w:rsidRDefault="00EA1978">
      <w:pPr>
        <w:pStyle w:val="Heading2"/>
      </w:pPr>
      <w:r>
        <w:t>Affected Parties</w:t>
      </w:r>
    </w:p>
    <w:sdt>
      <w:sdtPr>
        <w:id w:val="-178505371"/>
        <w:placeholder>
          <w:docPart w:val="EDE361959ED4425D9BBFE33A9E23659D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4427C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4427CC" w:rsidRDefault="00EA1978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59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0" name="Rectangle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1" name="Freeform 6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F8E107D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">
                          <v:rect id="Rectangle 6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" fillcolor="#5b9bd5 [3204]" stroked="f" strokeweight="0"/>
                          <v:shape id="Freeform 6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4427CC" w:rsidRDefault="00EA1978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[List business processes or systems which will be impacted by this project and describe how they will be affe</w:t>
                </w:r>
                <w:r>
                  <w:t>cted.]</w:t>
                </w:r>
              </w:p>
            </w:tc>
          </w:tr>
        </w:tbl>
        <w:p w:rsidR="004427CC" w:rsidRDefault="00EA1978"/>
      </w:sdtContent>
    </w:sdt>
    <w:p w:rsidR="004427CC" w:rsidRDefault="00EA1978">
      <w:pPr>
        <w:pStyle w:val="Heading2"/>
      </w:pPr>
      <w:r>
        <w:t>Affected Business Processes or Systems</w:t>
      </w:r>
    </w:p>
    <w:sdt>
      <w:sdtPr>
        <w:id w:val="394707813"/>
        <w:placeholder>
          <w:docPart w:val="EDE361959ED4425D9BBFE33A9E23659D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4427C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4427CC" w:rsidRDefault="00EA1978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62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3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Freeform 6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606054BC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">
    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" fillcolor="#5b9bd5 [3204]" stroked="f" strokeweight="0"/>
    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4427CC" w:rsidRDefault="00EA1978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[Describe any specific components that are excluded from this project.]</w:t>
                </w:r>
              </w:p>
            </w:tc>
          </w:tr>
        </w:tbl>
        <w:p w:rsidR="004427CC" w:rsidRDefault="00EA1978"/>
      </w:sdtContent>
    </w:sdt>
    <w:p w:rsidR="004427CC" w:rsidRDefault="00EA1978">
      <w:pPr>
        <w:pStyle w:val="Heading2"/>
      </w:pPr>
      <w:r>
        <w:t>Specific Exclusions from Scope</w:t>
      </w:r>
    </w:p>
    <w:sdt>
      <w:sdtPr>
        <w:id w:val="1727880417"/>
        <w:placeholder>
          <w:docPart w:val="EDE361959ED4425D9BBFE33A9E23659D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4427C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4427CC" w:rsidRDefault="00EA1978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65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6" name="Rectangle 6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Freeform 6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5368B3FB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fDdwgAADAoAAAOAAAAZHJzL2Uyb0RvYy54bWzcWtuOo0YQfY+Uf0A8Rsp6uBtrvavV3hQp&#10;l1V28gEMxjYKBgLMeDZfn1PdjV2ecUFnV3nJPIyxORR1TlVXVz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FkSF8N3CAAAMCgAAA4AAAAAAAAAAAAA&#10;AAAALgIAAGRycy9lMm9Eb2MueG1sUEsBAi0AFAAGAAgAAAAhAAXiDD3ZAAAAAwEAAA8AAAAAAAAA&#10;AAAAAAAA0QoAAGRycy9kb3ducmV2LnhtbFBLBQYAAAAABAAEAPMAAADXCwAAAAA=&#10;">
                          <v:rect id="Rectangle 66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" fillcolor="#5b9bd5 [3204]" stroked="f" strokeweight="0"/>
                          <v:shape id="Freeform 67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4427CC" w:rsidRDefault="00EA1978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[Describe how you plan to implement the project. For example, will all parts of the project be </w:t>
                </w:r>
                <w:r>
                  <w:t>rolled out at once or will it be incremental?  What will be included in each release?]</w:t>
                </w:r>
              </w:p>
            </w:tc>
          </w:tr>
        </w:tbl>
        <w:p w:rsidR="004427CC" w:rsidRDefault="00EA1978"/>
      </w:sdtContent>
    </w:sdt>
    <w:p w:rsidR="004427CC" w:rsidRDefault="00EA1978">
      <w:pPr>
        <w:pStyle w:val="Heading2"/>
      </w:pPr>
      <w:r>
        <w:t>Implementation Plan</w:t>
      </w:r>
    </w:p>
    <w:sdt>
      <w:sdtPr>
        <w:id w:val="-1948997253"/>
        <w:placeholder>
          <w:docPart w:val="EDE361959ED4425D9BBFE33A9E23659D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4427C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4427CC" w:rsidRDefault="00EA1978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68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9" name="Rectangle 6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0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749EC6F5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">
                          <v:rect id="Rectangle 69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" fillcolor="#5b9bd5 [3204]" stroked="f" strokeweight="0"/>
                          <v:shape id="Freeform 70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4427CC" w:rsidRDefault="00EA1978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[Include recommendations that lead to your proposed solution. Summarize what you’re proposing to do and how you’re going to meet the goals. You</w:t>
                </w:r>
                <w:r>
                  <w:t>’ll be able to expand on the details within the ‘Our Proposal’ section.]</w:t>
                </w:r>
              </w:p>
            </w:tc>
          </w:tr>
        </w:tbl>
        <w:p w:rsidR="004427CC" w:rsidRDefault="00EA1978"/>
      </w:sdtContent>
    </w:sdt>
    <w:p w:rsidR="004427CC" w:rsidRDefault="00EA1978">
      <w:pPr>
        <w:pStyle w:val="Heading2"/>
      </w:pPr>
      <w:r>
        <w:t>High-Level Timeline/Schedule</w:t>
      </w:r>
    </w:p>
    <w:sdt>
      <w:sdtPr>
        <w:id w:val="1150491939"/>
        <w:placeholder>
          <w:docPart w:val="EDE361959ED4425D9BBFE33A9E23659D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4427C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4427CC" w:rsidRDefault="00EA1978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71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72" name="Rectangle 7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3" name="Freeform 7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43B3B405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">
                          <v:rect id="Rectangle 72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" fillcolor="#5b9bd5 [3204]" stroked="f" strokeweight="0"/>
                          <v:shape id="Freeform 73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4427CC" w:rsidRDefault="00EA1978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[Describe what the high level timeline/schedule will be to plan, design, develop and deploy the project.  Generally, by when do you expect this </w:t>
                </w:r>
                <w:r>
                  <w:t>project to be finished?]</w:t>
                </w:r>
              </w:p>
            </w:tc>
          </w:tr>
        </w:tbl>
        <w:p w:rsidR="004427CC" w:rsidRDefault="00EA1978"/>
      </w:sdtContent>
    </w:sdt>
    <w:p w:rsidR="004427CC" w:rsidRDefault="00EA1978">
      <w:pPr>
        <w:pStyle w:val="Heading1"/>
      </w:pPr>
      <w:r>
        <w:t>Approval and Authority to Proceed</w:t>
      </w:r>
    </w:p>
    <w:p w:rsidR="004427CC" w:rsidRDefault="00EA1978">
      <w:r>
        <w:t>We approve the project as described above,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596"/>
        <w:gridCol w:w="3596"/>
        <w:gridCol w:w="2158"/>
      </w:tblGrid>
      <w:tr w:rsidR="004427CC" w:rsidTr="00442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4427CC" w:rsidRDefault="00EA1978">
            <w:r>
              <w:t>Name</w:t>
            </w:r>
          </w:p>
        </w:tc>
        <w:tc>
          <w:tcPr>
            <w:tcW w:w="1923" w:type="pct"/>
          </w:tcPr>
          <w:p w:rsidR="004427CC" w:rsidRDefault="00EA1978">
            <w:r>
              <w:t>Title</w:t>
            </w:r>
          </w:p>
        </w:tc>
        <w:tc>
          <w:tcPr>
            <w:tcW w:w="1155" w:type="pct"/>
          </w:tcPr>
          <w:p w:rsidR="004427CC" w:rsidRDefault="00EA1978">
            <w:r>
              <w:t>Date</w:t>
            </w:r>
          </w:p>
        </w:tc>
      </w:tr>
      <w:tr w:rsidR="004427CC" w:rsidTr="004427CC">
        <w:tc>
          <w:tcPr>
            <w:tcW w:w="1923" w:type="pct"/>
          </w:tcPr>
          <w:p w:rsidR="004427CC" w:rsidRDefault="004427CC"/>
        </w:tc>
        <w:tc>
          <w:tcPr>
            <w:tcW w:w="1923" w:type="pct"/>
          </w:tcPr>
          <w:p w:rsidR="004427CC" w:rsidRDefault="004427CC"/>
        </w:tc>
        <w:tc>
          <w:tcPr>
            <w:tcW w:w="1155" w:type="pct"/>
          </w:tcPr>
          <w:p w:rsidR="004427CC" w:rsidRDefault="004427CC"/>
        </w:tc>
      </w:tr>
      <w:tr w:rsidR="004427CC" w:rsidTr="004427CC">
        <w:tc>
          <w:tcPr>
            <w:tcW w:w="1923" w:type="pct"/>
          </w:tcPr>
          <w:p w:rsidR="004427CC" w:rsidRDefault="004427CC"/>
        </w:tc>
        <w:tc>
          <w:tcPr>
            <w:tcW w:w="1923" w:type="pct"/>
          </w:tcPr>
          <w:p w:rsidR="004427CC" w:rsidRDefault="004427CC"/>
        </w:tc>
        <w:tc>
          <w:tcPr>
            <w:tcW w:w="1155" w:type="pct"/>
          </w:tcPr>
          <w:p w:rsidR="004427CC" w:rsidRDefault="004427CC"/>
        </w:tc>
      </w:tr>
      <w:tr w:rsidR="004427CC" w:rsidTr="004427CC">
        <w:tc>
          <w:tcPr>
            <w:tcW w:w="1923" w:type="pct"/>
          </w:tcPr>
          <w:p w:rsidR="004427CC" w:rsidRDefault="004427CC"/>
        </w:tc>
        <w:tc>
          <w:tcPr>
            <w:tcW w:w="1923" w:type="pct"/>
          </w:tcPr>
          <w:p w:rsidR="004427CC" w:rsidRDefault="004427CC"/>
        </w:tc>
        <w:tc>
          <w:tcPr>
            <w:tcW w:w="1155" w:type="pct"/>
          </w:tcPr>
          <w:p w:rsidR="004427CC" w:rsidRDefault="004427CC"/>
        </w:tc>
      </w:tr>
    </w:tbl>
    <w:p w:rsidR="004427CC" w:rsidRDefault="004427CC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4427CC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4427CC" w:rsidRDefault="004427CC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4427CC" w:rsidRDefault="004427CC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4427CC" w:rsidRDefault="004427CC">
            <w:pPr>
              <w:pStyle w:val="NoSpacing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4427CC" w:rsidRDefault="004427CC">
            <w:pPr>
              <w:pStyle w:val="NoSpacing"/>
            </w:pPr>
          </w:p>
        </w:tc>
        <w:tc>
          <w:tcPr>
            <w:tcW w:w="307" w:type="pct"/>
            <w:vAlign w:val="bottom"/>
          </w:tcPr>
          <w:p w:rsidR="004427CC" w:rsidRDefault="004427CC">
            <w:pPr>
              <w:pStyle w:val="NoSpacing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4427CC" w:rsidRDefault="004427CC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4427CC" w:rsidRDefault="004427CC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4427CC" w:rsidRDefault="004427CC">
            <w:pPr>
              <w:pStyle w:val="NoSpacing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4427CC" w:rsidRDefault="004427CC">
            <w:pPr>
              <w:pStyle w:val="NoSpacing"/>
            </w:pPr>
          </w:p>
        </w:tc>
      </w:tr>
      <w:tr w:rsidR="004427CC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4427CC" w:rsidRDefault="00EA1978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4427CC" w:rsidRDefault="004427CC"/>
        </w:tc>
        <w:tc>
          <w:tcPr>
            <w:tcW w:w="93" w:type="pct"/>
          </w:tcPr>
          <w:p w:rsidR="004427CC" w:rsidRDefault="004427CC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4427CC" w:rsidRDefault="00EA1978">
            <w:r>
              <w:t>Date</w:t>
            </w:r>
          </w:p>
        </w:tc>
        <w:tc>
          <w:tcPr>
            <w:tcW w:w="307" w:type="pct"/>
          </w:tcPr>
          <w:p w:rsidR="004427CC" w:rsidRDefault="004427CC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4427CC" w:rsidRDefault="00EA1978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4427CC" w:rsidRDefault="004427CC"/>
        </w:tc>
        <w:tc>
          <w:tcPr>
            <w:tcW w:w="93" w:type="pct"/>
          </w:tcPr>
          <w:p w:rsidR="004427CC" w:rsidRDefault="004427CC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4427CC" w:rsidRDefault="00EA1978">
            <w:r>
              <w:t>Date</w:t>
            </w:r>
          </w:p>
        </w:tc>
      </w:tr>
    </w:tbl>
    <w:p w:rsidR="004427CC" w:rsidRDefault="004427CC"/>
    <w:sectPr w:rsidR="004427CC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978" w:rsidRDefault="00EA1978">
      <w:pPr>
        <w:spacing w:after="0" w:line="240" w:lineRule="auto"/>
      </w:pPr>
      <w:r>
        <w:separator/>
      </w:r>
    </w:p>
  </w:endnote>
  <w:endnote w:type="continuationSeparator" w:id="0">
    <w:p w:rsidR="00EA1978" w:rsidRDefault="00EA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978" w:rsidRDefault="00EA1978">
      <w:pPr>
        <w:spacing w:after="0" w:line="240" w:lineRule="auto"/>
      </w:pPr>
      <w:r>
        <w:separator/>
      </w:r>
    </w:p>
  </w:footnote>
  <w:footnote w:type="continuationSeparator" w:id="0">
    <w:p w:rsidR="00EA1978" w:rsidRDefault="00EA1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7CC" w:rsidRDefault="00EA19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7CC" w:rsidRDefault="00EA197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12D06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4427CC" w:rsidRDefault="00EA197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12D06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06"/>
    <w:rsid w:val="004427CC"/>
    <w:rsid w:val="00D12D06"/>
    <w:rsid w:val="00EA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BF288"/>
  <w15:chartTrackingRefBased/>
  <w15:docId w15:val="{D59A6947-9C68-4355-9368-C081702A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605023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F5EAF879EF4CB48645112AD942D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033B6-DAD4-4BD0-ABEF-A3A26F1F5374}"/>
      </w:docPartPr>
      <w:docPartBody>
        <w:p w:rsidR="00000000" w:rsidRDefault="001B589B">
          <w:pPr>
            <w:pStyle w:val="14F5EAF879EF4CB48645112AD942D8A1"/>
          </w:pPr>
          <w:r>
            <w:t>[Select Date]</w:t>
          </w:r>
        </w:p>
      </w:docPartBody>
    </w:docPart>
    <w:docPart>
      <w:docPartPr>
        <w:name w:val="EDE361959ED4425D9BBFE33A9E236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8575D-C4FC-402A-8B16-EB243F28F71B}"/>
      </w:docPartPr>
      <w:docPartBody>
        <w:p w:rsidR="00000000" w:rsidRDefault="001B589B">
          <w:pPr>
            <w:pStyle w:val="EDE361959ED4425D9BBFE33A9E23659D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9B"/>
    <w:rsid w:val="001B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7334E0D3194F609C18F8E8B860D902">
    <w:name w:val="DF7334E0D3194F609C18F8E8B860D902"/>
  </w:style>
  <w:style w:type="paragraph" w:customStyle="1" w:styleId="14F5EAF879EF4CB48645112AD942D8A1">
    <w:name w:val="14F5EAF879EF4CB48645112AD942D8A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DE361959ED4425D9BBFE33A9E23659D">
    <w:name w:val="EDE361959ED4425D9BBFE33A9E2365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0492DF-CE98-4F7F-ACA8-87C7CA65B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9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BHARDWAJ</dc:creator>
  <cp:keywords/>
  <cp:lastModifiedBy>Abhinav Bhardwaj</cp:lastModifiedBy>
  <cp:revision>1</cp:revision>
  <dcterms:created xsi:type="dcterms:W3CDTF">2017-11-27T13:01:00Z</dcterms:created>
  <dcterms:modified xsi:type="dcterms:W3CDTF">2017-11-27T13:11:00Z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